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03623B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E944D9776AD2460DBBA20819E6FC5DF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03623B" w:rsidRDefault="005C5DE3" w:rsidP="005C5DE3">
                <w:pPr>
                  <w:pStyle w:val="Title"/>
                </w:pPr>
                <w:r>
                  <w:t>HW#5</w:t>
                </w:r>
                <w:r w:rsidR="004D2F3A">
                  <w:t xml:space="preserve">: </w:t>
                </w:r>
                <w:r>
                  <w:t>Prolog</w:t>
                </w:r>
              </w:p>
            </w:sdtContent>
          </w:sdt>
        </w:tc>
      </w:tr>
      <w:tr w:rsidR="0003623B">
        <w:trPr>
          <w:trHeight w:val="6705"/>
        </w:trPr>
        <w:tc>
          <w:tcPr>
            <w:tcW w:w="9350" w:type="dxa"/>
            <w:vAlign w:val="bottom"/>
          </w:tcPr>
          <w:p w:rsidR="0003623B" w:rsidRDefault="00AF3805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34759C43388B47B1845DE86FD30F8F0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D2F3A">
                  <w:t>MYAT MIN MAUNG</w:t>
                </w:r>
              </w:sdtContent>
            </w:sdt>
          </w:p>
          <w:p w:rsidR="0003623B" w:rsidRDefault="004D2F3A">
            <w:pPr>
              <w:pStyle w:val="Heading3"/>
            </w:pPr>
            <w:r>
              <w:t>CSC 600</w:t>
            </w:r>
          </w:p>
          <w:p w:rsidR="0003623B" w:rsidRDefault="00AF3805" w:rsidP="004D2F3A">
            <w:pPr>
              <w:pStyle w:val="Heading3"/>
            </w:pPr>
            <w:sdt>
              <w:sdtPr>
                <w:id w:val="1657335012"/>
                <w:placeholder>
                  <w:docPart w:val="561A8FE100754BE9A65923DAEC67795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86614">
                  <w:t>OCTOBER_20</w:t>
                </w:r>
                <w:r w:rsidR="004D2F3A">
                  <w:t>_2016</w:t>
                </w:r>
              </w:sdtContent>
            </w:sdt>
          </w:p>
        </w:tc>
      </w:tr>
    </w:tbl>
    <w:p w:rsidR="0003623B" w:rsidRDefault="0003623B"/>
    <w:p w:rsidR="0003623B" w:rsidRDefault="0003623B" w:rsidP="004D2F3A">
      <w:pPr>
        <w:ind w:left="0"/>
        <w:sectPr w:rsidR="0003623B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:rsidR="0003623B" w:rsidRDefault="0003623B" w:rsidP="004D2F3A">
      <w:pPr>
        <w:pStyle w:val="Heading1"/>
      </w:pPr>
    </w:p>
    <w:sectPr w:rsidR="0003623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805" w:rsidRDefault="00AF3805">
      <w:pPr>
        <w:spacing w:after="0" w:line="240" w:lineRule="auto"/>
      </w:pPr>
      <w:r>
        <w:separator/>
      </w:r>
    </w:p>
  </w:endnote>
  <w:endnote w:type="continuationSeparator" w:id="0">
    <w:p w:rsidR="00AF3805" w:rsidRDefault="00AF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23B" w:rsidRDefault="00AF3805">
    <w:pPr>
      <w:pStyle w:val="Footer"/>
    </w:pPr>
    <w:sdt>
      <w:sdtPr>
        <w:id w:val="2139765491"/>
        <w:placeholder>
          <w:docPart w:val="D48D6D42B8684D348C915CD0CF72C3C3"/>
        </w:placeholder>
        <w:temporary/>
        <w:showingPlcHdr/>
      </w:sdtPr>
      <w:sdtEndPr/>
      <w:sdtContent>
        <w:r w:rsidR="003E539C">
          <w:t>[Type here]</w:t>
        </w:r>
      </w:sdtContent>
    </w:sdt>
    <w:r w:rsidR="003E539C">
      <w:ptab w:relativeTo="margin" w:alignment="center" w:leader="none"/>
    </w:r>
    <w:sdt>
      <w:sdtPr>
        <w:id w:val="-747110299"/>
        <w:placeholder>
          <w:docPart w:val="D48D6D42B8684D348C915CD0CF72C3C3"/>
        </w:placeholder>
        <w:temporary/>
        <w:showingPlcHdr/>
      </w:sdtPr>
      <w:sdtEndPr/>
      <w:sdtContent>
        <w:r w:rsidR="003E539C">
          <w:t>[Type here]</w:t>
        </w:r>
      </w:sdtContent>
    </w:sdt>
    <w:r w:rsidR="003E539C">
      <w:ptab w:relativeTo="margin" w:alignment="right" w:leader="none"/>
    </w:r>
    <w:sdt>
      <w:sdtPr>
        <w:id w:val="1832874115"/>
        <w:placeholder>
          <w:docPart w:val="D48D6D42B8684D348C915CD0CF72C3C3"/>
        </w:placeholder>
        <w:temporary/>
        <w:showingPlcHdr/>
      </w:sdtPr>
      <w:sdtEndPr/>
      <w:sdtContent>
        <w:r w:rsidR="003E539C"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03623B">
      <w:tc>
        <w:tcPr>
          <w:tcW w:w="4675" w:type="dxa"/>
        </w:tcPr>
        <w:p w:rsidR="0003623B" w:rsidRDefault="00AF3805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DE8D486A7B044BA3A664A4FFC34A3E0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C5DE3">
                <w:t>HW#5: Prolog</w:t>
              </w:r>
            </w:sdtContent>
          </w:sdt>
          <w:r w:rsidR="003E539C">
            <w:t xml:space="preserve"> |</w:t>
          </w:r>
          <w:r w:rsidR="003E539C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E57A421151F3418FAA50BC7F1765075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4D2F3A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MYAT MIN MAUNG</w:t>
              </w:r>
            </w:sdtContent>
          </w:sdt>
        </w:p>
      </w:tc>
      <w:tc>
        <w:tcPr>
          <w:tcW w:w="4675" w:type="dxa"/>
        </w:tcPr>
        <w:p w:rsidR="0003623B" w:rsidRDefault="003E539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C5DE3">
            <w:rPr>
              <w:noProof/>
            </w:rPr>
            <w:t>1</w:t>
          </w:r>
          <w:r>
            <w:fldChar w:fldCharType="end"/>
          </w:r>
          <w:r>
            <w:t xml:space="preserve"> of  </w:t>
          </w:r>
          <w:fldSimple w:instr=" SECTIONPAGES  \* Arabic  \* MERGEFORMAT ">
            <w:r w:rsidR="005C5DE3">
              <w:rPr>
                <w:noProof/>
              </w:rPr>
              <w:t>1</w:t>
            </w:r>
          </w:fldSimple>
        </w:p>
      </w:tc>
    </w:tr>
  </w:tbl>
  <w:p w:rsidR="0003623B" w:rsidRDefault="000362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23B" w:rsidRDefault="00AF3805">
    <w:pPr>
      <w:pStyle w:val="Footer"/>
    </w:pPr>
    <w:sdt>
      <w:sdtPr>
        <w:alias w:val="Title"/>
        <w:tag w:val=""/>
        <w:id w:val="1325624233"/>
        <w:placeholder>
          <w:docPart w:val="DE8D486A7B044BA3A664A4FFC34A3E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2F3A">
          <w:t>HW#3: Procedural Programming</w:t>
        </w:r>
      </w:sdtContent>
    </w:sdt>
    <w:r w:rsidR="003E539C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E57A421151F3418FAA50BC7F176507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4D2F3A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MYAT MIN MAUNG</w:t>
        </w:r>
      </w:sdtContent>
    </w:sdt>
    <w:r w:rsidR="003E539C">
      <w:ptab w:relativeTo="margin" w:alignment="right" w:leader="none"/>
    </w:r>
    <w:r w:rsidR="003E539C">
      <w:t xml:space="preserve">Page </w:t>
    </w:r>
    <w:r w:rsidR="003E539C">
      <w:fldChar w:fldCharType="begin"/>
    </w:r>
    <w:r w:rsidR="003E539C">
      <w:instrText xml:space="preserve"> PAGE  \* Arabic  \* MERGEFORMAT </w:instrText>
    </w:r>
    <w:r w:rsidR="003E539C">
      <w:fldChar w:fldCharType="separate"/>
    </w:r>
    <w:r w:rsidR="003E539C">
      <w:rPr>
        <w:noProof/>
      </w:rPr>
      <w:t>2</w:t>
    </w:r>
    <w:r w:rsidR="003E539C">
      <w:fldChar w:fldCharType="end"/>
    </w:r>
    <w:r w:rsidR="003E539C">
      <w:t xml:space="preserve"> of </w:t>
    </w:r>
    <w:fldSimple w:instr=" NUMPAGES  \* Arabic  \* MERGEFORMAT ">
      <w:r w:rsidR="004D2F3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805" w:rsidRDefault="00AF3805">
      <w:pPr>
        <w:spacing w:after="0" w:line="240" w:lineRule="auto"/>
      </w:pPr>
      <w:r>
        <w:separator/>
      </w:r>
    </w:p>
  </w:footnote>
  <w:footnote w:type="continuationSeparator" w:id="0">
    <w:p w:rsidR="00AF3805" w:rsidRDefault="00AF3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3A"/>
    <w:rsid w:val="0003623B"/>
    <w:rsid w:val="00086614"/>
    <w:rsid w:val="003E539C"/>
    <w:rsid w:val="004D2F3A"/>
    <w:rsid w:val="005C5DE3"/>
    <w:rsid w:val="00AF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5C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5C5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at%20Min%20Maung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44D9776AD2460DBBA20819E6FC5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9FD90-1BCA-4D09-83CF-1201E73D20E8}"/>
      </w:docPartPr>
      <w:docPartBody>
        <w:p w:rsidR="00DD69C1" w:rsidRDefault="00E23D8D">
          <w:pPr>
            <w:pStyle w:val="E944D9776AD2460DBBA20819E6FC5DF2"/>
          </w:pPr>
          <w:r>
            <w:t>[Term Paper Title]</w:t>
          </w:r>
        </w:p>
      </w:docPartBody>
    </w:docPart>
    <w:docPart>
      <w:docPartPr>
        <w:name w:val="34759C43388B47B1845DE86FD30F8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AFF18-FC73-4ECA-B893-1E0EF06AA049}"/>
      </w:docPartPr>
      <w:docPartBody>
        <w:p w:rsidR="00DD69C1" w:rsidRDefault="00E23D8D">
          <w:pPr>
            <w:pStyle w:val="34759C43388B47B1845DE86FD30F8F0C"/>
          </w:pPr>
          <w:r>
            <w:t>[Your Name]</w:t>
          </w:r>
        </w:p>
      </w:docPartBody>
    </w:docPart>
    <w:docPart>
      <w:docPartPr>
        <w:name w:val="561A8FE100754BE9A65923DAEC677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F3A80-F0BD-4D8A-AC54-C6C0FB102C99}"/>
      </w:docPartPr>
      <w:docPartBody>
        <w:p w:rsidR="00DD69C1" w:rsidRDefault="00E23D8D">
          <w:pPr>
            <w:pStyle w:val="561A8FE100754BE9A65923DAEC67795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D48D6D42B8684D348C915CD0CF72C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A61E9-4CD3-4D21-95EF-C97FBD917843}"/>
      </w:docPartPr>
      <w:docPartBody>
        <w:p w:rsidR="00DD69C1" w:rsidRDefault="00E23D8D">
          <w:pPr>
            <w:pStyle w:val="D48D6D42B8684D348C915CD0CF72C3C3"/>
          </w:pPr>
          <w:r>
            <w:t>Results</w:t>
          </w:r>
        </w:p>
      </w:docPartBody>
    </w:docPart>
    <w:docPart>
      <w:docPartPr>
        <w:name w:val="DE8D486A7B044BA3A664A4FFC34A3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379B2-F2D9-46DC-BB3B-C38AC956A891}"/>
      </w:docPartPr>
      <w:docPartBody>
        <w:p w:rsidR="00DD69C1" w:rsidRDefault="00E23D8D">
          <w:pPr>
            <w:pStyle w:val="DE8D486A7B044BA3A664A4FFC34A3E04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E57A421151F3418FAA50BC7F17650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8DD8-CDD5-4D67-8CA4-0433D828AF79}"/>
      </w:docPartPr>
      <w:docPartBody>
        <w:p w:rsidR="00DD69C1" w:rsidRDefault="00E23D8D">
          <w:pPr>
            <w:pStyle w:val="E57A421151F3418FAA50BC7F1765075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8D"/>
    <w:rsid w:val="000D7BB4"/>
    <w:rsid w:val="00DD69C1"/>
    <w:rsid w:val="00E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4D9776AD2460DBBA20819E6FC5DF2">
    <w:name w:val="E944D9776AD2460DBBA20819E6FC5DF2"/>
  </w:style>
  <w:style w:type="paragraph" w:customStyle="1" w:styleId="34759C43388B47B1845DE86FD30F8F0C">
    <w:name w:val="34759C43388B47B1845DE86FD30F8F0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EF09A7A9204C81ACF279C0864B379C">
    <w:name w:val="2AEF09A7A9204C81ACF279C0864B379C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561A8FE100754BE9A65923DAEC677958">
    <w:name w:val="561A8FE100754BE9A65923DAEC67795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0CA0D2B36F4E4CA19825306B51A2BB2C">
    <w:name w:val="0CA0D2B36F4E4CA19825306B51A2BB2C"/>
  </w:style>
  <w:style w:type="paragraph" w:customStyle="1" w:styleId="A098ED91674E41DE8D1F3F7083A476CC">
    <w:name w:val="A098ED91674E41DE8D1F3F7083A476CC"/>
  </w:style>
  <w:style w:type="paragraph" w:customStyle="1" w:styleId="FC22E7E360144F88ABB711FA652EEA74">
    <w:name w:val="FC22E7E360144F88ABB711FA652EEA74"/>
  </w:style>
  <w:style w:type="paragraph" w:customStyle="1" w:styleId="8E7ADBF4B07847BFAB6249677B44F9FD">
    <w:name w:val="8E7ADBF4B07847BFAB6249677B44F9FD"/>
  </w:style>
  <w:style w:type="paragraph" w:customStyle="1" w:styleId="6327869E91284B948A2A9794A0953558">
    <w:name w:val="6327869E91284B948A2A9794A0953558"/>
  </w:style>
  <w:style w:type="paragraph" w:customStyle="1" w:styleId="B759A588C62C4FE4AA8D0D74E91BE3D8">
    <w:name w:val="B759A588C62C4FE4AA8D0D74E91BE3D8"/>
  </w:style>
  <w:style w:type="paragraph" w:customStyle="1" w:styleId="ECB7DF9CE6244E05982746722D90AC30">
    <w:name w:val="ECB7DF9CE6244E05982746722D90AC30"/>
  </w:style>
  <w:style w:type="paragraph" w:customStyle="1" w:styleId="7DCB95006C2F461399C32EA4372D41DF">
    <w:name w:val="7DCB95006C2F461399C32EA4372D41DF"/>
  </w:style>
  <w:style w:type="paragraph" w:customStyle="1" w:styleId="410E5B6E429746988A062B577071A7AC">
    <w:name w:val="410E5B6E429746988A062B577071A7AC"/>
  </w:style>
  <w:style w:type="paragraph" w:customStyle="1" w:styleId="FFEE43D969D34C23BD1EFC0F13C21800">
    <w:name w:val="FFEE43D969D34C23BD1EFC0F13C21800"/>
  </w:style>
  <w:style w:type="paragraph" w:customStyle="1" w:styleId="D48D6D42B8684D348C915CD0CF72C3C3">
    <w:name w:val="D48D6D42B8684D348C915CD0CF72C3C3"/>
  </w:style>
  <w:style w:type="paragraph" w:customStyle="1" w:styleId="6CC5B74B04B044289F5CBD40CFA1B235">
    <w:name w:val="6CC5B74B04B044289F5CBD40CFA1B235"/>
  </w:style>
  <w:style w:type="paragraph" w:customStyle="1" w:styleId="9950B5C905CB4746AA8F2A8E858A1D5D">
    <w:name w:val="9950B5C905CB4746AA8F2A8E858A1D5D"/>
  </w:style>
  <w:style w:type="paragraph" w:customStyle="1" w:styleId="8BD80BBFBF99460785607E72555508FE">
    <w:name w:val="8BD80BBFBF99460785607E72555508FE"/>
  </w:style>
  <w:style w:type="paragraph" w:customStyle="1" w:styleId="129137E9A8DE45B688C97041319F2B3B">
    <w:name w:val="129137E9A8DE45B688C97041319F2B3B"/>
  </w:style>
  <w:style w:type="paragraph" w:customStyle="1" w:styleId="9EB60A03B68E4A54B0D148660224B436">
    <w:name w:val="9EB60A03B68E4A54B0D148660224B436"/>
  </w:style>
  <w:style w:type="paragraph" w:customStyle="1" w:styleId="9360A56DD2944D299137BF03B3FB202D">
    <w:name w:val="9360A56DD2944D299137BF03B3FB202D"/>
  </w:style>
  <w:style w:type="paragraph" w:customStyle="1" w:styleId="4652E64142AB46FBB64D3B196844FE63">
    <w:name w:val="4652E64142AB46FBB64D3B196844FE63"/>
  </w:style>
  <w:style w:type="paragraph" w:customStyle="1" w:styleId="1E3EAED5F3994C568264E9AC1FC06689">
    <w:name w:val="1E3EAED5F3994C568264E9AC1FC06689"/>
  </w:style>
  <w:style w:type="paragraph" w:customStyle="1" w:styleId="2013C174FA034DAFBA2B9764A50566E5">
    <w:name w:val="2013C174FA034DAFBA2B9764A50566E5"/>
  </w:style>
  <w:style w:type="paragraph" w:customStyle="1" w:styleId="B7D3D66212E944C58165E7ED33DEED17">
    <w:name w:val="B7D3D66212E944C58165E7ED33DEED17"/>
  </w:style>
  <w:style w:type="paragraph" w:customStyle="1" w:styleId="B46DDD5B698640B78783A3C449A0E2AB">
    <w:name w:val="B46DDD5B698640B78783A3C449A0E2AB"/>
  </w:style>
  <w:style w:type="paragraph" w:customStyle="1" w:styleId="DE8D486A7B044BA3A664A4FFC34A3E04">
    <w:name w:val="DE8D486A7B044BA3A664A4FFC34A3E04"/>
  </w:style>
  <w:style w:type="paragraph" w:customStyle="1" w:styleId="E57A421151F3418FAA50BC7F17650756">
    <w:name w:val="E57A421151F3418FAA50BC7F17650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4D9776AD2460DBBA20819E6FC5DF2">
    <w:name w:val="E944D9776AD2460DBBA20819E6FC5DF2"/>
  </w:style>
  <w:style w:type="paragraph" w:customStyle="1" w:styleId="34759C43388B47B1845DE86FD30F8F0C">
    <w:name w:val="34759C43388B47B1845DE86FD30F8F0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EF09A7A9204C81ACF279C0864B379C">
    <w:name w:val="2AEF09A7A9204C81ACF279C0864B379C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561A8FE100754BE9A65923DAEC677958">
    <w:name w:val="561A8FE100754BE9A65923DAEC67795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0CA0D2B36F4E4CA19825306B51A2BB2C">
    <w:name w:val="0CA0D2B36F4E4CA19825306B51A2BB2C"/>
  </w:style>
  <w:style w:type="paragraph" w:customStyle="1" w:styleId="A098ED91674E41DE8D1F3F7083A476CC">
    <w:name w:val="A098ED91674E41DE8D1F3F7083A476CC"/>
  </w:style>
  <w:style w:type="paragraph" w:customStyle="1" w:styleId="FC22E7E360144F88ABB711FA652EEA74">
    <w:name w:val="FC22E7E360144F88ABB711FA652EEA74"/>
  </w:style>
  <w:style w:type="paragraph" w:customStyle="1" w:styleId="8E7ADBF4B07847BFAB6249677B44F9FD">
    <w:name w:val="8E7ADBF4B07847BFAB6249677B44F9FD"/>
  </w:style>
  <w:style w:type="paragraph" w:customStyle="1" w:styleId="6327869E91284B948A2A9794A0953558">
    <w:name w:val="6327869E91284B948A2A9794A0953558"/>
  </w:style>
  <w:style w:type="paragraph" w:customStyle="1" w:styleId="B759A588C62C4FE4AA8D0D74E91BE3D8">
    <w:name w:val="B759A588C62C4FE4AA8D0D74E91BE3D8"/>
  </w:style>
  <w:style w:type="paragraph" w:customStyle="1" w:styleId="ECB7DF9CE6244E05982746722D90AC30">
    <w:name w:val="ECB7DF9CE6244E05982746722D90AC30"/>
  </w:style>
  <w:style w:type="paragraph" w:customStyle="1" w:styleId="7DCB95006C2F461399C32EA4372D41DF">
    <w:name w:val="7DCB95006C2F461399C32EA4372D41DF"/>
  </w:style>
  <w:style w:type="paragraph" w:customStyle="1" w:styleId="410E5B6E429746988A062B577071A7AC">
    <w:name w:val="410E5B6E429746988A062B577071A7AC"/>
  </w:style>
  <w:style w:type="paragraph" w:customStyle="1" w:styleId="FFEE43D969D34C23BD1EFC0F13C21800">
    <w:name w:val="FFEE43D969D34C23BD1EFC0F13C21800"/>
  </w:style>
  <w:style w:type="paragraph" w:customStyle="1" w:styleId="D48D6D42B8684D348C915CD0CF72C3C3">
    <w:name w:val="D48D6D42B8684D348C915CD0CF72C3C3"/>
  </w:style>
  <w:style w:type="paragraph" w:customStyle="1" w:styleId="6CC5B74B04B044289F5CBD40CFA1B235">
    <w:name w:val="6CC5B74B04B044289F5CBD40CFA1B235"/>
  </w:style>
  <w:style w:type="paragraph" w:customStyle="1" w:styleId="9950B5C905CB4746AA8F2A8E858A1D5D">
    <w:name w:val="9950B5C905CB4746AA8F2A8E858A1D5D"/>
  </w:style>
  <w:style w:type="paragraph" w:customStyle="1" w:styleId="8BD80BBFBF99460785607E72555508FE">
    <w:name w:val="8BD80BBFBF99460785607E72555508FE"/>
  </w:style>
  <w:style w:type="paragraph" w:customStyle="1" w:styleId="129137E9A8DE45B688C97041319F2B3B">
    <w:name w:val="129137E9A8DE45B688C97041319F2B3B"/>
  </w:style>
  <w:style w:type="paragraph" w:customStyle="1" w:styleId="9EB60A03B68E4A54B0D148660224B436">
    <w:name w:val="9EB60A03B68E4A54B0D148660224B436"/>
  </w:style>
  <w:style w:type="paragraph" w:customStyle="1" w:styleId="9360A56DD2944D299137BF03B3FB202D">
    <w:name w:val="9360A56DD2944D299137BF03B3FB202D"/>
  </w:style>
  <w:style w:type="paragraph" w:customStyle="1" w:styleId="4652E64142AB46FBB64D3B196844FE63">
    <w:name w:val="4652E64142AB46FBB64D3B196844FE63"/>
  </w:style>
  <w:style w:type="paragraph" w:customStyle="1" w:styleId="1E3EAED5F3994C568264E9AC1FC06689">
    <w:name w:val="1E3EAED5F3994C568264E9AC1FC06689"/>
  </w:style>
  <w:style w:type="paragraph" w:customStyle="1" w:styleId="2013C174FA034DAFBA2B9764A50566E5">
    <w:name w:val="2013C174FA034DAFBA2B9764A50566E5"/>
  </w:style>
  <w:style w:type="paragraph" w:customStyle="1" w:styleId="B7D3D66212E944C58165E7ED33DEED17">
    <w:name w:val="B7D3D66212E944C58165E7ED33DEED17"/>
  </w:style>
  <w:style w:type="paragraph" w:customStyle="1" w:styleId="B46DDD5B698640B78783A3C449A0E2AB">
    <w:name w:val="B46DDD5B698640B78783A3C449A0E2AB"/>
  </w:style>
  <w:style w:type="paragraph" w:customStyle="1" w:styleId="DE8D486A7B044BA3A664A4FFC34A3E04">
    <w:name w:val="DE8D486A7B044BA3A664A4FFC34A3E04"/>
  </w:style>
  <w:style w:type="paragraph" w:customStyle="1" w:styleId="E57A421151F3418FAA50BC7F17650756">
    <w:name w:val="E57A421151F3418FAA50BC7F17650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HW#3: Procedural Programming</vt:lpstr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HW#5: Prolog</dc:title>
  <dc:creator>MYAT MIN MAUNG</dc:creator>
  <cp:lastModifiedBy>Myat Min Maung</cp:lastModifiedBy>
  <cp:revision>2</cp:revision>
  <dcterms:created xsi:type="dcterms:W3CDTF">2016-10-21T01:05:00Z</dcterms:created>
  <dcterms:modified xsi:type="dcterms:W3CDTF">2016-10-21T01:05:00Z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