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BE5245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3DF199167512412D9823C2DE8EC13E5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BE5245" w:rsidRDefault="000F1EFE" w:rsidP="000F1EFE">
                <w:pPr>
                  <w:pStyle w:val="Title"/>
                </w:pPr>
                <w:r>
                  <w:t>HW#7: SCHEME</w:t>
                </w:r>
              </w:p>
            </w:sdtContent>
          </w:sdt>
        </w:tc>
      </w:tr>
      <w:tr w:rsidR="00BE5245">
        <w:trPr>
          <w:trHeight w:val="6705"/>
        </w:trPr>
        <w:tc>
          <w:tcPr>
            <w:tcW w:w="9350" w:type="dxa"/>
            <w:vAlign w:val="bottom"/>
          </w:tcPr>
          <w:p w:rsidR="00BE5245" w:rsidRDefault="006D76C6">
            <w:pPr>
              <w:pStyle w:val="Heading3"/>
            </w:pPr>
            <w:sdt>
              <w:sdtPr>
                <w:alias w:val="Your Name"/>
                <w:tag w:val=""/>
                <w:id w:val="691496539"/>
                <w:placeholder>
                  <w:docPart w:val="3A409DEDD9DF4915928AB29C1023B31C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0F1EFE">
                  <w:t>MYAT MIN MAUNG</w:t>
                </w:r>
              </w:sdtContent>
            </w:sdt>
          </w:p>
          <w:p w:rsidR="00BE5245" w:rsidRDefault="000F1EFE">
            <w:pPr>
              <w:pStyle w:val="Heading3"/>
            </w:pPr>
            <w:r>
              <w:t>CSC 600</w:t>
            </w:r>
          </w:p>
          <w:p w:rsidR="00BE5245" w:rsidRDefault="006D76C6" w:rsidP="000F1EFE">
            <w:pPr>
              <w:pStyle w:val="Heading3"/>
            </w:pPr>
            <w:sdt>
              <w:sdtPr>
                <w:id w:val="1657335012"/>
                <w:placeholder>
                  <w:docPart w:val="07AC6256A77B4872816C2CA4548A7AE7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0F1EFE">
                  <w:t>NOV_28_2016</w:t>
                </w:r>
              </w:sdtContent>
            </w:sdt>
          </w:p>
        </w:tc>
      </w:tr>
    </w:tbl>
    <w:p w:rsidR="00BE5245" w:rsidRDefault="00BE5245"/>
    <w:p w:rsidR="00BE5245" w:rsidRDefault="00BE5245">
      <w:pPr>
        <w:sectPr w:rsidR="00BE5245">
          <w:footerReference w:type="first" r:id="rId7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sdt>
      <w:sdtPr>
        <w:rPr>
          <w:rStyle w:val="Heading1Char"/>
        </w:rPr>
        <w:id w:val="-1860497024"/>
        <w:placeholder>
          <w:docPart w:val="1E2D2299F6A9472AB0E2FA27880DEDF4"/>
        </w:placeholder>
        <w:temporary/>
        <w:showingPlcHdr/>
        <w15:appearance w15:val="hidden"/>
      </w:sdtPr>
      <w:sdtEndPr>
        <w:rPr>
          <w:rStyle w:val="DefaultParagraphFont"/>
        </w:rPr>
      </w:sdtEndPr>
      <w:sdtContent>
        <w:p w:rsidR="00BE5245" w:rsidRDefault="006D76C6">
          <w:pPr>
            <w:pStyle w:val="Heading1"/>
          </w:pPr>
          <w:r>
            <w:rPr>
              <w:rStyle w:val="Heading1Char"/>
            </w:rPr>
            <w:t>Abstract</w:t>
          </w:r>
        </w:p>
      </w:sdtContent>
    </w:sdt>
    <w:sdt>
      <w:sdtPr>
        <w:id w:val="217023160"/>
        <w:placeholder>
          <w:docPart w:val="3A6185356FD2453DA531256EA1D6D168"/>
        </w:placeholder>
        <w:temporary/>
        <w:showingPlcHdr/>
        <w15:appearance w15:val="hidden"/>
      </w:sdtPr>
      <w:sdtEndPr/>
      <w:sdtContent>
        <w:p w:rsidR="00BE5245" w:rsidRDefault="006D76C6">
          <w:r>
            <w:t xml:space="preserve">A 100 to 175-word </w:t>
          </w:r>
          <w:r>
            <w:t>summary of your term paper.</w:t>
          </w:r>
        </w:p>
        <w:p w:rsidR="00BE5245" w:rsidRDefault="006D76C6">
          <w:r>
            <w:t>The Abstract begins a new page. The title page is in its own section and is not counted in the total number of pages appearing in the footer.</w:t>
          </w:r>
        </w:p>
      </w:sdtContent>
    </w:sdt>
    <w:p w:rsidR="00BE5245" w:rsidRDefault="006D76C6">
      <w:r>
        <w:br w:type="page"/>
      </w:r>
    </w:p>
    <w:sdt>
      <w:sdtPr>
        <w:id w:val="-1979136580"/>
        <w:placeholder>
          <w:docPart w:val="ABD73CEAC2A8489C8A92BA2369C6DA96"/>
        </w:placeholder>
        <w:temporary/>
        <w:showingPlcHdr/>
        <w15:appearance w15:val="hidden"/>
      </w:sdtPr>
      <w:sdtEndPr/>
      <w:sdtContent>
        <w:p w:rsidR="00BE5245" w:rsidRDefault="006D76C6">
          <w:pPr>
            <w:pStyle w:val="Heading1"/>
          </w:pPr>
          <w:r>
            <w:t>Introduction</w:t>
          </w:r>
        </w:p>
      </w:sdtContent>
    </w:sdt>
    <w:sdt>
      <w:sdtPr>
        <w:id w:val="-1698224329"/>
        <w:placeholder>
          <w:docPart w:val="42C69D9848334EB885A6C138C2798AB7"/>
        </w:placeholder>
        <w:temporary/>
        <w:showingPlcHdr/>
        <w15:appearance w15:val="hidden"/>
      </w:sdtPr>
      <w:sdtEndPr/>
      <w:sdtContent>
        <w:p w:rsidR="00BE5245" w:rsidRDefault="006D76C6">
          <w:r>
            <w:t>Explain the purpose of the paper. In most cases, the Introduction s</w:t>
          </w:r>
          <w:r>
            <w:t>ummarizes the theoretical importance and previous research in the area and includes a clear statement of the research hypotheses or aims of the paper.</w:t>
          </w:r>
        </w:p>
        <w:p w:rsidR="00BE5245" w:rsidRDefault="006D76C6">
          <w:r>
            <w:t>The Introduction begins a new page.</w:t>
          </w:r>
        </w:p>
      </w:sdtContent>
    </w:sdt>
    <w:p w:rsidR="00BE5245" w:rsidRDefault="006D76C6">
      <w:pPr>
        <w:pStyle w:val="Heading1"/>
        <w:spacing w:before="280"/>
      </w:pPr>
      <w:sdt>
        <w:sdtPr>
          <w:rPr>
            <w:rStyle w:val="Heading1Char"/>
          </w:rPr>
          <w:id w:val="-1111902196"/>
          <w:placeholder>
            <w:docPart w:val="0928A72C880A4A36A0E14B7D1F53D286"/>
          </w:placeholder>
          <w:temporary/>
          <w:showingPlcHdr/>
          <w15:appearance w15:val="hidden"/>
        </w:sdtPr>
        <w:sdtEndPr>
          <w:rPr>
            <w:rStyle w:val="DefaultParagraphFont"/>
          </w:rPr>
        </w:sdtEndPr>
        <w:sdtContent>
          <w:r>
            <w:t>Method</w:t>
          </w:r>
        </w:sdtContent>
      </w:sdt>
    </w:p>
    <w:sdt>
      <w:sdtPr>
        <w:id w:val="1125814497"/>
        <w:placeholder>
          <w:docPart w:val="48496FDB74C5480EAA264641FB7157C8"/>
        </w:placeholder>
        <w:temporary/>
        <w:showingPlcHdr/>
        <w15:appearance w15:val="hidden"/>
      </w:sdtPr>
      <w:sdtEndPr/>
      <w:sdtContent>
        <w:p w:rsidR="00BE5245" w:rsidRDefault="006D76C6">
          <w:r>
            <w:t>Describe the study in enough detail to permit another inve</w:t>
          </w:r>
          <w:r>
            <w:t>stigator to replicate it. The Method section is often divided into three subsections:  Subjects, Apparatus or Research Instruments/Tools (if necessary), and Procedures.</w:t>
          </w:r>
        </w:p>
        <w:p w:rsidR="00BE5245" w:rsidRDefault="006D76C6">
          <w:r>
            <w:t>The Method section continues on the same page after the end of the Introduction.</w:t>
          </w:r>
        </w:p>
      </w:sdtContent>
    </w:sdt>
    <w:p w:rsidR="00BE5245" w:rsidRDefault="006D76C6">
      <w:pPr>
        <w:pStyle w:val="Heading2"/>
      </w:pPr>
      <w:sdt>
        <w:sdtPr>
          <w:id w:val="-1056314724"/>
          <w:placeholder>
            <w:docPart w:val="A3007B3570914C489D3745261A641987"/>
          </w:placeholder>
          <w:temporary/>
          <w:showingPlcHdr/>
          <w15:appearance w15:val="hidden"/>
        </w:sdtPr>
        <w:sdtEndPr/>
        <w:sdtContent>
          <w:r>
            <w:t>Subj</w:t>
          </w:r>
          <w:r>
            <w:t>ects</w:t>
          </w:r>
        </w:sdtContent>
      </w:sdt>
    </w:p>
    <w:sdt>
      <w:sdtPr>
        <w:id w:val="1770582643"/>
        <w:placeholder>
          <w:docPart w:val="37D30B0638ED48EABBC4DDFB2AD4D47B"/>
        </w:placeholder>
        <w:temporary/>
        <w:showingPlcHdr/>
        <w15:appearance w15:val="hidden"/>
      </w:sdtPr>
      <w:sdtEndPr/>
      <w:sdtContent>
        <w:p w:rsidR="00BE5245" w:rsidRDefault="006D76C6">
          <w:r>
            <w:t>This sub-section is optional.</w:t>
          </w:r>
        </w:p>
      </w:sdtContent>
    </w:sdt>
    <w:p w:rsidR="00BE5245" w:rsidRDefault="006D76C6">
      <w:pPr>
        <w:pStyle w:val="Heading2"/>
      </w:pPr>
      <w:sdt>
        <w:sdtPr>
          <w:id w:val="1965769113"/>
          <w:placeholder>
            <w:docPart w:val="42E9C81809724030BC7EB1A756D35CE5"/>
          </w:placeholder>
          <w:temporary/>
          <w:showingPlcHdr/>
          <w15:appearance w15:val="hidden"/>
        </w:sdtPr>
        <w:sdtEndPr/>
        <w:sdtContent>
          <w:r>
            <w:t>Apparatus (or Research Instruments/Tools)</w:t>
          </w:r>
        </w:sdtContent>
      </w:sdt>
    </w:p>
    <w:sdt>
      <w:sdtPr>
        <w:id w:val="-1941831960"/>
        <w:placeholder>
          <w:docPart w:val="37D30B0638ED48EABBC4DDFB2AD4D47B"/>
        </w:placeholder>
        <w:temporary/>
        <w:showingPlcHdr/>
        <w15:appearance w15:val="hidden"/>
      </w:sdtPr>
      <w:sdtEndPr/>
      <w:sdtContent>
        <w:p w:rsidR="00BE5245" w:rsidRDefault="006D76C6">
          <w:r>
            <w:t>This sub-section is optional.</w:t>
          </w:r>
        </w:p>
      </w:sdtContent>
    </w:sdt>
    <w:p w:rsidR="00BE5245" w:rsidRDefault="006D76C6">
      <w:pPr>
        <w:pStyle w:val="Heading2"/>
      </w:pPr>
      <w:sdt>
        <w:sdtPr>
          <w:id w:val="1276676480"/>
          <w:placeholder>
            <w:docPart w:val="3A5A5E39872F4CF0B1A7F2FD38D394D8"/>
          </w:placeholder>
          <w:temporary/>
          <w:showingPlcHdr/>
          <w15:appearance w15:val="hidden"/>
        </w:sdtPr>
        <w:sdtEndPr/>
        <w:sdtContent>
          <w:r>
            <w:t>Procedures</w:t>
          </w:r>
        </w:sdtContent>
      </w:sdt>
    </w:p>
    <w:sdt>
      <w:sdtPr>
        <w:id w:val="1463464219"/>
        <w:placeholder>
          <w:docPart w:val="37D30B0638ED48EABBC4DDFB2AD4D47B"/>
        </w:placeholder>
        <w:temporary/>
        <w:showingPlcHdr/>
        <w15:appearance w15:val="hidden"/>
      </w:sdtPr>
      <w:sdtEndPr/>
      <w:sdtContent>
        <w:p w:rsidR="00BE5245" w:rsidRDefault="006D76C6">
          <w:r>
            <w:t>This sub-section is optional.</w:t>
          </w:r>
        </w:p>
      </w:sdtContent>
    </w:sdt>
    <w:p w:rsidR="00BE5245" w:rsidRDefault="006D76C6">
      <w:pPr>
        <w:pStyle w:val="Heading1"/>
      </w:pPr>
      <w:sdt>
        <w:sdtPr>
          <w:rPr>
            <w:rStyle w:val="Heading1Char"/>
          </w:rPr>
          <w:id w:val="-1640482021"/>
          <w:placeholder>
            <w:docPart w:val="C1584D8CFCC5410ABF426775C67F552D"/>
          </w:placeholder>
          <w:temporary/>
          <w:showingPlcHdr/>
          <w15:appearance w15:val="hidden"/>
        </w:sdtPr>
        <w:sdtEndPr>
          <w:rPr>
            <w:rStyle w:val="DefaultParagraphFont"/>
          </w:rPr>
        </w:sdtEndPr>
        <w:sdtContent>
          <w:r>
            <w:t>Results</w:t>
          </w:r>
        </w:sdtContent>
      </w:sdt>
    </w:p>
    <w:sdt>
      <w:sdtPr>
        <w:id w:val="-955411188"/>
        <w:placeholder>
          <w:docPart w:val="D2C9B805A922404D93811D2F495AD563"/>
        </w:placeholder>
        <w:temporary/>
        <w:showingPlcHdr/>
        <w15:appearance w15:val="hidden"/>
      </w:sdtPr>
      <w:sdtEndPr/>
      <w:sdtContent>
        <w:p w:rsidR="00BE5245" w:rsidRDefault="006D76C6">
          <w:r>
            <w:t xml:space="preserve">Summarize the data and the statistical treatment of them. Graphs and tables should be </w:t>
          </w:r>
          <w:r>
            <w:t>included if they make the results more intelligible.</w:t>
          </w:r>
        </w:p>
        <w:p w:rsidR="00BE5245" w:rsidRDefault="006D76C6">
          <w:r>
            <w:t>The Results section continues on the same page after the end of the Method section.</w:t>
          </w:r>
        </w:p>
      </w:sdtContent>
    </w:sdt>
    <w:p w:rsidR="00BE5245" w:rsidRDefault="006D76C6">
      <w:pPr>
        <w:pStyle w:val="Heading1"/>
      </w:pPr>
      <w:sdt>
        <w:sdtPr>
          <w:rPr>
            <w:rStyle w:val="Heading1Char"/>
          </w:rPr>
          <w:id w:val="-793527579"/>
          <w:placeholder>
            <w:docPart w:val="8F3F42F06E52497F9503F7549B760630"/>
          </w:placeholder>
          <w:temporary/>
          <w:showingPlcHdr/>
          <w15:appearance w15:val="hidden"/>
        </w:sdtPr>
        <w:sdtEndPr>
          <w:rPr>
            <w:rStyle w:val="DefaultParagraphFont"/>
          </w:rPr>
        </w:sdtEndPr>
        <w:sdtContent>
          <w:r>
            <w:t>Discussion</w:t>
          </w:r>
        </w:sdtContent>
      </w:sdt>
    </w:p>
    <w:sdt>
      <w:sdtPr>
        <w:id w:val="-1925799264"/>
        <w:placeholder>
          <w:docPart w:val="C72BF1E2E6EF4DC79AC459A0CFA2F115"/>
        </w:placeholder>
        <w:temporary/>
        <w:showingPlcHdr/>
        <w15:appearance w15:val="hidden"/>
      </w:sdtPr>
      <w:sdtEndPr/>
      <w:sdtContent>
        <w:p w:rsidR="00BE5245" w:rsidRDefault="006D76C6">
          <w:r>
            <w:t xml:space="preserve">Evaluation and implications of the research, including how the results support or do not support the </w:t>
          </w:r>
          <w:r>
            <w:t>argument; comparison of results with previous research; and problems with the research.</w:t>
          </w:r>
        </w:p>
        <w:p w:rsidR="00BE5245" w:rsidRDefault="006D76C6">
          <w:r>
            <w:t>The Discussion section continues on the same page after the end of the Results section.</w:t>
          </w:r>
        </w:p>
      </w:sdtContent>
    </w:sdt>
    <w:p w:rsidR="00BE5245" w:rsidRDefault="006D76C6">
      <w:r>
        <w:br w:type="page"/>
      </w:r>
    </w:p>
    <w:p w:rsidR="00BE5245" w:rsidRDefault="006D76C6">
      <w:pPr>
        <w:pStyle w:val="Heading1"/>
      </w:pPr>
      <w:sdt>
        <w:sdtPr>
          <w:id w:val="-220830378"/>
          <w:placeholder>
            <w:docPart w:val="24A2DF9EA67640C2ADF7EF31814F7AD3"/>
          </w:placeholder>
          <w:temporary/>
          <w:showingPlcHdr/>
          <w15:appearance w15:val="hidden"/>
        </w:sdtPr>
        <w:sdtEndPr/>
        <w:sdtContent>
          <w:r>
            <w:t>Appendices</w:t>
          </w:r>
        </w:sdtContent>
      </w:sdt>
    </w:p>
    <w:sdt>
      <w:sdtPr>
        <w:id w:val="-293759380"/>
        <w:placeholder>
          <w:docPart w:val="24EF14711A1F4741994676C973D979DF"/>
        </w:placeholder>
        <w:temporary/>
        <w:showingPlcHdr/>
        <w15:appearance w15:val="hidden"/>
      </w:sdtPr>
      <w:sdtEndPr/>
      <w:sdtContent>
        <w:p w:rsidR="00BE5245" w:rsidRDefault="006D76C6">
          <w:r>
            <w:t xml:space="preserve">Includes supplementary material not appropriate in the body of </w:t>
          </w:r>
          <w:r>
            <w:t>the report</w:t>
          </w:r>
        </w:p>
        <w:p w:rsidR="00BE5245" w:rsidRDefault="006D76C6">
          <w:r>
            <w:t>The Appendices section begins a new page.</w:t>
          </w:r>
        </w:p>
      </w:sdtContent>
    </w:sdt>
    <w:p w:rsidR="00BE5245" w:rsidRDefault="006D76C6">
      <w:r>
        <w:br w:type="page"/>
      </w:r>
    </w:p>
    <w:p w:rsidR="00BE5245" w:rsidRDefault="006D76C6">
      <w:pPr>
        <w:pStyle w:val="Heading1"/>
      </w:pPr>
      <w:sdt>
        <w:sdtPr>
          <w:rPr>
            <w:rStyle w:val="Heading1Char"/>
          </w:rPr>
          <w:id w:val="1912506916"/>
          <w:placeholder>
            <w:docPart w:val="48CCA528E798460CA6CBBE2210613B07"/>
          </w:placeholder>
          <w:temporary/>
          <w:showingPlcHdr/>
          <w15:appearance w15:val="hidden"/>
        </w:sdtPr>
        <w:sdtEndPr>
          <w:rPr>
            <w:rStyle w:val="DefaultParagraphFont"/>
          </w:rPr>
        </w:sdtEndPr>
        <w:sdtContent>
          <w:r>
            <w:t>References</w:t>
          </w:r>
        </w:sdtContent>
      </w:sdt>
    </w:p>
    <w:sdt>
      <w:sdtPr>
        <w:rPr>
          <w:kern w:val="2"/>
          <w14:ligatures w14:val="standard"/>
        </w:rPr>
        <w:id w:val="-548070378"/>
        <w:placeholder>
          <w:docPart w:val="1796960575124CB2B9111793E84505C0"/>
        </w:placeholder>
        <w:temporary/>
        <w:showingPlcHdr/>
        <w15:appearance w15:val="hidden"/>
      </w:sdtPr>
      <w:sdtEndPr>
        <w:rPr>
          <w:kern w:val="0"/>
          <w14:ligatures w14:val="none"/>
        </w:rPr>
      </w:sdtEndPr>
      <w:sdtContent>
        <w:p w:rsidR="00BE5245" w:rsidRDefault="006D76C6">
          <w:r>
            <w:t>In the research report, all references to previous research or ideas will be accompanied by a reference citation of the original author.</w:t>
          </w:r>
        </w:p>
        <w:p w:rsidR="00BE5245" w:rsidRDefault="006D76C6">
          <w:r>
            <w:t>The References section begins a new page.</w:t>
          </w:r>
        </w:p>
        <w:p w:rsidR="00BE5245" w:rsidRDefault="006D76C6">
          <w:r>
            <w:t xml:space="preserve">The </w:t>
          </w:r>
          <w:r>
            <w:t>following are examples of appropriate layout for references:</w:t>
          </w:r>
        </w:p>
        <w:p w:rsidR="00BE5245" w:rsidRDefault="006D76C6">
          <w:r>
            <w:t>[Author Last Name, First Name]. [Year]. [</w:t>
          </w:r>
          <w:r>
            <w:rPr>
              <w:u w:val="single"/>
            </w:rPr>
            <w:t>Book Title</w:t>
          </w:r>
          <w:r>
            <w:t>]. [Publisher].</w:t>
          </w:r>
        </w:p>
        <w:p w:rsidR="00BE5245" w:rsidRDefault="006D76C6">
          <w:r>
            <w:t>[Author Last Name, First Name]. [Year]. "[Article Title]." [</w:t>
          </w:r>
          <w:r>
            <w:rPr>
              <w:i/>
              <w:iCs/>
            </w:rPr>
            <w:t>Periodical Name</w:t>
          </w:r>
          <w:r>
            <w:t>] [Volume]([Number]): [Pages].</w:t>
          </w:r>
        </w:p>
      </w:sdtContent>
    </w:sdt>
    <w:sdt>
      <w:sdtPr>
        <w:id w:val="-1751189937"/>
        <w:placeholder>
          <w:docPart w:val="C6543F2A0DF946F98DEA3733B069693C"/>
        </w:placeholder>
        <w:temporary/>
        <w:showingPlcHdr/>
        <w15:appearance w15:val="hidden"/>
      </w:sdtPr>
      <w:sdtEndPr/>
      <w:sdtContent>
        <w:p w:rsidR="00BE5245" w:rsidRDefault="006D76C6">
          <w:r>
            <w:t>The entries have the</w:t>
          </w:r>
          <w:r>
            <w:t>se elements: author(s); year of publication; title; and source (publisher for books, and title of journal for reports or articles). Book titles are underlined; titles of articles are in quotation marks; journal titles are italicized. The journal title is f</w:t>
          </w:r>
          <w:r>
            <w:t>ollowed by the volume number, then the number within the volume (or the month or season, depending upon the journal's style) in parentheses, and then the page numbers.</w:t>
          </w:r>
        </w:p>
      </w:sdtContent>
    </w:sdt>
    <w:p w:rsidR="00BE5245" w:rsidRDefault="006D76C6">
      <w:pPr>
        <w:pStyle w:val="Heading2"/>
      </w:pPr>
      <w:sdt>
        <w:sdtPr>
          <w:rPr>
            <w:rStyle w:val="Heading1Char"/>
          </w:rPr>
          <w:id w:val="-513378197"/>
          <w:placeholder>
            <w:docPart w:val="0F29100870C648F5B504F005DC25DB4C"/>
          </w:placeholder>
          <w:temporary/>
          <w:showingPlcHdr/>
          <w15:appearance w15:val="hidden"/>
        </w:sdtPr>
        <w:sdtEndPr>
          <w:rPr>
            <w:rStyle w:val="DefaultParagraphFont"/>
          </w:rPr>
        </w:sdtEndPr>
        <w:sdtContent>
          <w:r>
            <w:t>Citing Internet Sources</w:t>
          </w:r>
        </w:sdtContent>
      </w:sdt>
    </w:p>
    <w:sdt>
      <w:sdtPr>
        <w:id w:val="-515930069"/>
        <w:placeholder>
          <w:docPart w:val="E38187239DC7442E897E6699BFD13768"/>
        </w:placeholder>
        <w:temporary/>
        <w:showingPlcHdr/>
        <w15:appearance w15:val="hidden"/>
      </w:sdtPr>
      <w:sdtEndPr/>
      <w:sdtContent>
        <w:p w:rsidR="00BE5245" w:rsidRDefault="006D76C6">
          <w:r>
            <w:t>There differing styles and no standard for citing Internet s</w:t>
          </w:r>
          <w:r>
            <w:t>ources. Check with your instructor about whether your institution has a preferred style. In the absence of one, use the following style, which is adapted from the periodical reference mentioned earlier:</w:t>
          </w:r>
        </w:p>
      </w:sdtContent>
    </w:sdt>
    <w:sdt>
      <w:sdtPr>
        <w:id w:val="-995647875"/>
        <w:placeholder>
          <w:docPart w:val="81108B36C9F64B02AE491EFA6BB1AE48"/>
        </w:placeholder>
        <w:temporary/>
        <w:showingPlcHdr/>
        <w15:appearance w15:val="hidden"/>
      </w:sdtPr>
      <w:sdtEndPr/>
      <w:sdtContent>
        <w:p w:rsidR="00BE5245" w:rsidRDefault="006D76C6">
          <w:r>
            <w:t>[Author Last Name, First Name]. [Year]. [Web Page T</w:t>
          </w:r>
          <w:r>
            <w:t>itle]. [Website title or owner]. [Website URL] (accessed [Date accessed]).</w:t>
          </w:r>
        </w:p>
      </w:sdtContent>
    </w:sdt>
    <w:sectPr w:rsidR="00BE5245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6C6" w:rsidRDefault="006D76C6">
      <w:pPr>
        <w:spacing w:after="0" w:line="240" w:lineRule="auto"/>
      </w:pPr>
      <w:r>
        <w:separator/>
      </w:r>
    </w:p>
  </w:endnote>
  <w:endnote w:type="continuationSeparator" w:id="0">
    <w:p w:rsidR="006D76C6" w:rsidRDefault="006D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5245" w:rsidRDefault="006D76C6">
    <w:pPr>
      <w:pStyle w:val="Footer"/>
    </w:pPr>
    <w:sdt>
      <w:sdtPr>
        <w:id w:val="2139765491"/>
        <w:placeholder>
          <w:docPart w:val="C1584D8CFCC5410ABF426775C67F552D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center" w:leader="none"/>
    </w:r>
    <w:sdt>
      <w:sdtPr>
        <w:id w:val="-747110299"/>
        <w:placeholder>
          <w:docPart w:val="C1584D8CFCC5410ABF426775C67F552D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right" w:leader="none"/>
    </w:r>
    <w:sdt>
      <w:sdtPr>
        <w:id w:val="1832874115"/>
        <w:placeholder>
          <w:docPart w:val="C1584D8CFCC5410ABF426775C67F552D"/>
        </w:placeholder>
        <w:temporary/>
        <w:showingPlcHdr/>
        <w15:appearance w15:val="hidden"/>
      </w:sdtPr>
      <w:sdtEndPr/>
      <w:sdtContent>
        <w:r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BE5245">
      <w:tc>
        <w:tcPr>
          <w:tcW w:w="4675" w:type="dxa"/>
        </w:tcPr>
        <w:p w:rsidR="00BE5245" w:rsidRDefault="006D76C6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413A12542E494579969200A054E7191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F1EFE">
                <w:t>HW#7: SCHEME</w:t>
              </w:r>
            </w:sdtContent>
          </w:sdt>
          <w:r>
            <w:t xml:space="preserve"> |</w:t>
          </w:r>
          <w:r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C591153B0CD64E0CABFFC14E8E2AAF3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0F1EFE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MYAT MIN MAUNG</w:t>
              </w:r>
            </w:sdtContent>
          </w:sdt>
        </w:p>
      </w:tc>
      <w:tc>
        <w:tcPr>
          <w:tcW w:w="4675" w:type="dxa"/>
        </w:tcPr>
        <w:p w:rsidR="00BE5245" w:rsidRDefault="006D76C6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0F1EFE">
            <w:rPr>
              <w:noProof/>
            </w:rPr>
            <w:t>5</w:t>
          </w:r>
          <w:r>
            <w:fldChar w:fldCharType="end"/>
          </w:r>
          <w:r>
            <w:t xml:space="preserve"> of  </w:t>
          </w:r>
          <w:r>
            <w:fldChar w:fldCharType="begin"/>
          </w:r>
          <w:r>
            <w:instrText xml:space="preserve"> SECTIONPAGES  \* Arabic  \* MERGEFORMAT </w:instrText>
          </w:r>
          <w:r>
            <w:fldChar w:fldCharType="separate"/>
          </w:r>
          <w:r w:rsidR="000F1EFE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</w:tbl>
  <w:p w:rsidR="00BE5245" w:rsidRDefault="00BE52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5245" w:rsidRDefault="006D76C6">
    <w:pPr>
      <w:pStyle w:val="Footer"/>
    </w:pPr>
    <w:sdt>
      <w:sdtPr>
        <w:alias w:val="Title"/>
        <w:tag w:val=""/>
        <w:id w:val="1325624233"/>
        <w:placeholder>
          <w:docPart w:val="413A12542E494579969200A054E7191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F1EFE">
          <w:t>HW#7: SCHEME</w:t>
        </w:r>
      </w:sdtContent>
    </w:sdt>
    <w:r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C591153B0CD64E0CABFFC14E8E2AAF3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0F1EFE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MYAT MIN MAUNG</w:t>
        </w:r>
      </w:sdtContent>
    </w:sdt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 \* Arabic  \* MERGEFORMAT </w:instrText>
    </w:r>
    <w:r>
      <w:fldChar w:fldCharType="separate"/>
    </w:r>
    <w:r w:rsidR="000F1EFE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6C6" w:rsidRDefault="006D76C6">
      <w:pPr>
        <w:spacing w:after="0" w:line="240" w:lineRule="auto"/>
      </w:pPr>
      <w:r>
        <w:separator/>
      </w:r>
    </w:p>
  </w:footnote>
  <w:footnote w:type="continuationSeparator" w:id="0">
    <w:p w:rsidR="006D76C6" w:rsidRDefault="006D76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EFE"/>
    <w:rsid w:val="000F1EFE"/>
    <w:rsid w:val="006D76C6"/>
    <w:rsid w:val="00BE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EB3769"/>
  <w15:chartTrackingRefBased/>
  <w15:docId w15:val="{850035FE-1B82-401B-9422-220983C1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at%20Min%20Maung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DF199167512412D9823C2DE8EC13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96DFD-556C-43DB-BE6E-332DE5F3DB53}"/>
      </w:docPartPr>
      <w:docPartBody>
        <w:p w:rsidR="00000000" w:rsidRDefault="002E44E0">
          <w:pPr>
            <w:pStyle w:val="3DF199167512412D9823C2DE8EC13E58"/>
          </w:pPr>
          <w:r>
            <w:t>[Term Paper Title]</w:t>
          </w:r>
        </w:p>
      </w:docPartBody>
    </w:docPart>
    <w:docPart>
      <w:docPartPr>
        <w:name w:val="3A409DEDD9DF4915928AB29C1023B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201D3-DFD2-4019-BE44-D12423FEC68A}"/>
      </w:docPartPr>
      <w:docPartBody>
        <w:p w:rsidR="00000000" w:rsidRDefault="002E44E0">
          <w:pPr>
            <w:pStyle w:val="3A409DEDD9DF4915928AB29C1023B31C"/>
          </w:pPr>
          <w:r>
            <w:t>[Your Name]</w:t>
          </w:r>
        </w:p>
      </w:docPartBody>
    </w:docPart>
    <w:docPart>
      <w:docPartPr>
        <w:name w:val="07AC6256A77B4872816C2CA4548A7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FC465-08D8-4143-974F-C6FF1C56FC7A}"/>
      </w:docPartPr>
      <w:docPartBody>
        <w:p w:rsidR="00000000" w:rsidRDefault="002E44E0">
          <w:pPr>
            <w:pStyle w:val="07AC6256A77B4872816C2CA4548A7AE7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1E2D2299F6A9472AB0E2FA27880DE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5D2A8-4DB8-4ABA-9F7A-96B10B5FFCEC}"/>
      </w:docPartPr>
      <w:docPartBody>
        <w:p w:rsidR="00000000" w:rsidRDefault="002E44E0">
          <w:pPr>
            <w:pStyle w:val="1E2D2299F6A9472AB0E2FA27880DEDF4"/>
          </w:pPr>
          <w:r>
            <w:rPr>
              <w:rStyle w:val="Heading1Char"/>
            </w:rPr>
            <w:t>Abstract</w:t>
          </w:r>
        </w:p>
      </w:docPartBody>
    </w:docPart>
    <w:docPart>
      <w:docPartPr>
        <w:name w:val="3A6185356FD2453DA531256EA1D6D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506F4-245B-4535-8FE8-A4A359A5AA7C}"/>
      </w:docPartPr>
      <w:docPartBody>
        <w:p w:rsidR="000E617B" w:rsidRDefault="002E44E0">
          <w:r>
            <w:t>A 100 to 175-word summary of your term paper.</w:t>
          </w:r>
        </w:p>
        <w:p w:rsidR="00000000" w:rsidRDefault="002E44E0">
          <w:pPr>
            <w:pStyle w:val="3A6185356FD2453DA531256EA1D6D168"/>
          </w:pPr>
          <w:r>
            <w:t>The Abstract begins a new page. The title page is in its own section and is not counted in the total number of pages appearing in the footer.</w:t>
          </w:r>
        </w:p>
      </w:docPartBody>
    </w:docPart>
    <w:docPart>
      <w:docPartPr>
        <w:name w:val="ABD73CEAC2A8489C8A92BA2369C6D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7683C-3DFD-48BD-9C2B-5EA9B0BBD870}"/>
      </w:docPartPr>
      <w:docPartBody>
        <w:p w:rsidR="00000000" w:rsidRDefault="002E44E0">
          <w:pPr>
            <w:pStyle w:val="ABD73CEAC2A8489C8A92BA2369C6DA96"/>
          </w:pPr>
          <w:r>
            <w:t>Introduction</w:t>
          </w:r>
        </w:p>
      </w:docPartBody>
    </w:docPart>
    <w:docPart>
      <w:docPartPr>
        <w:name w:val="42C69D9848334EB885A6C138C2798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AFD46-A20D-4D0A-ACF9-1612C850408A}"/>
      </w:docPartPr>
      <w:docPartBody>
        <w:p w:rsidR="000E617B" w:rsidRDefault="002E44E0">
          <w:r>
            <w:t xml:space="preserve">Explain the purpose of the paper. In most cases, the Introduction summarizes the theoretical importance and previous research in the area and includes a clear statement of the research hypotheses </w:t>
          </w:r>
          <w:r>
            <w:t>or aims of the paper.</w:t>
          </w:r>
        </w:p>
        <w:p w:rsidR="00000000" w:rsidRDefault="002E44E0">
          <w:pPr>
            <w:pStyle w:val="42C69D9848334EB885A6C138C2798AB7"/>
          </w:pPr>
          <w:r>
            <w:t>The Introduction begins a new page.</w:t>
          </w:r>
        </w:p>
      </w:docPartBody>
    </w:docPart>
    <w:docPart>
      <w:docPartPr>
        <w:name w:val="0928A72C880A4A36A0E14B7D1F53D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E44E1-D0B8-4D65-B2F6-5CA0183E503A}"/>
      </w:docPartPr>
      <w:docPartBody>
        <w:p w:rsidR="00000000" w:rsidRDefault="002E44E0">
          <w:pPr>
            <w:pStyle w:val="0928A72C880A4A36A0E14B7D1F53D286"/>
          </w:pPr>
          <w:r>
            <w:t>Method</w:t>
          </w:r>
        </w:p>
      </w:docPartBody>
    </w:docPart>
    <w:docPart>
      <w:docPartPr>
        <w:name w:val="48496FDB74C5480EAA264641FB715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89A6D-CDFB-43EA-B6E6-FA141CC4B1F1}"/>
      </w:docPartPr>
      <w:docPartBody>
        <w:p w:rsidR="000E617B" w:rsidRDefault="002E44E0">
          <w:r>
            <w:t>Describe the study in enough detail to permit another investigator to replicate it. The Method section is often divided into three subsections:  Subjects, Apparatus or Research Instruments/Tools (if necessary), and Procedures.</w:t>
          </w:r>
        </w:p>
        <w:p w:rsidR="00000000" w:rsidRDefault="002E44E0">
          <w:pPr>
            <w:pStyle w:val="48496FDB74C5480EAA264641FB7157C8"/>
          </w:pPr>
          <w:r>
            <w:t>The Method section co</w:t>
          </w:r>
          <w:r>
            <w:t>ntinues on the same page after the end of the Introduction.</w:t>
          </w:r>
        </w:p>
      </w:docPartBody>
    </w:docPart>
    <w:docPart>
      <w:docPartPr>
        <w:name w:val="A3007B3570914C489D3745261A641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E067C-9BD3-4F9F-B798-D00B9BAD9CF8}"/>
      </w:docPartPr>
      <w:docPartBody>
        <w:p w:rsidR="00000000" w:rsidRDefault="002E44E0">
          <w:pPr>
            <w:pStyle w:val="A3007B3570914C489D3745261A641987"/>
          </w:pPr>
          <w:r>
            <w:t>Subjects</w:t>
          </w:r>
        </w:p>
      </w:docPartBody>
    </w:docPart>
    <w:docPart>
      <w:docPartPr>
        <w:name w:val="37D30B0638ED48EABBC4DDFB2AD4D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F47CC-F3AC-4172-AD65-4E7D224EB132}"/>
      </w:docPartPr>
      <w:docPartBody>
        <w:p w:rsidR="00000000" w:rsidRDefault="002E44E0">
          <w:pPr>
            <w:pStyle w:val="37D30B0638ED48EABBC4DDFB2AD4D47B"/>
          </w:pPr>
          <w:r>
            <w:t>This sub-section is optional.</w:t>
          </w:r>
        </w:p>
      </w:docPartBody>
    </w:docPart>
    <w:docPart>
      <w:docPartPr>
        <w:name w:val="42E9C81809724030BC7EB1A756D3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69ADD-B74D-4D46-B75A-DF793E81F590}"/>
      </w:docPartPr>
      <w:docPartBody>
        <w:p w:rsidR="00000000" w:rsidRDefault="002E44E0">
          <w:pPr>
            <w:pStyle w:val="42E9C81809724030BC7EB1A756D35CE5"/>
          </w:pPr>
          <w:r>
            <w:t xml:space="preserve">Apparatus (or Research </w:t>
          </w:r>
          <w:r>
            <w:t>Instruments/Tools)</w:t>
          </w:r>
        </w:p>
      </w:docPartBody>
    </w:docPart>
    <w:docPart>
      <w:docPartPr>
        <w:name w:val="3A5A5E39872F4CF0B1A7F2FD38D39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7A018-11C9-408B-8429-4A28D99D185F}"/>
      </w:docPartPr>
      <w:docPartBody>
        <w:p w:rsidR="00000000" w:rsidRDefault="002E44E0">
          <w:pPr>
            <w:pStyle w:val="3A5A5E39872F4CF0B1A7F2FD38D394D8"/>
          </w:pPr>
          <w:r>
            <w:t>Procedures</w:t>
          </w:r>
        </w:p>
      </w:docPartBody>
    </w:docPart>
    <w:docPart>
      <w:docPartPr>
        <w:name w:val="C1584D8CFCC5410ABF426775C67F5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A3646-F7AA-41AE-8715-C0D481C0E0F0}"/>
      </w:docPartPr>
      <w:docPartBody>
        <w:p w:rsidR="00000000" w:rsidRDefault="002E44E0">
          <w:pPr>
            <w:pStyle w:val="C1584D8CFCC5410ABF426775C67F552D"/>
          </w:pPr>
          <w:r>
            <w:t>Results</w:t>
          </w:r>
        </w:p>
      </w:docPartBody>
    </w:docPart>
    <w:docPart>
      <w:docPartPr>
        <w:name w:val="D2C9B805A922404D93811D2F495AD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00780-18BC-40CE-95AA-B06728B21706}"/>
      </w:docPartPr>
      <w:docPartBody>
        <w:p w:rsidR="000E617B" w:rsidRDefault="002E44E0">
          <w:r>
            <w:t>Summarize the data and the statistical treatment of them. Graphs and tables should be included if they make the results more intelligible.</w:t>
          </w:r>
        </w:p>
        <w:p w:rsidR="00000000" w:rsidRDefault="002E44E0">
          <w:pPr>
            <w:pStyle w:val="D2C9B805A922404D93811D2F495AD563"/>
          </w:pPr>
          <w:r>
            <w:t>The Results sect</w:t>
          </w:r>
          <w:r>
            <w:t>ion continues on the same page after the end of the Method section.</w:t>
          </w:r>
        </w:p>
      </w:docPartBody>
    </w:docPart>
    <w:docPart>
      <w:docPartPr>
        <w:name w:val="8F3F42F06E52497F9503F7549B760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5942A-3624-42B9-BD33-E489C748F61F}"/>
      </w:docPartPr>
      <w:docPartBody>
        <w:p w:rsidR="00000000" w:rsidRDefault="002E44E0">
          <w:pPr>
            <w:pStyle w:val="8F3F42F06E52497F9503F7549B760630"/>
          </w:pPr>
          <w:r>
            <w:t>Discussion</w:t>
          </w:r>
        </w:p>
      </w:docPartBody>
    </w:docPart>
    <w:docPart>
      <w:docPartPr>
        <w:name w:val="C72BF1E2E6EF4DC79AC459A0CFA2F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D6C96-D47B-4901-9359-A7D204CB6811}"/>
      </w:docPartPr>
      <w:docPartBody>
        <w:p w:rsidR="000E617B" w:rsidRDefault="002E44E0">
          <w:r>
            <w:t>Evaluation and implications of the research, including how the results support or do not support the argument; comparison of results with previous research; and problems with the research.</w:t>
          </w:r>
        </w:p>
        <w:p w:rsidR="00000000" w:rsidRDefault="002E44E0">
          <w:pPr>
            <w:pStyle w:val="C72BF1E2E6EF4DC79AC459A0CFA2F115"/>
          </w:pPr>
          <w:r>
            <w:t>The Discu</w:t>
          </w:r>
          <w:r>
            <w:t>ssion section continues on the same page after the end of the Results section.</w:t>
          </w:r>
        </w:p>
      </w:docPartBody>
    </w:docPart>
    <w:docPart>
      <w:docPartPr>
        <w:name w:val="24A2DF9EA67640C2ADF7EF31814F7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11819-55E3-4C06-94D2-DE841EBB255A}"/>
      </w:docPartPr>
      <w:docPartBody>
        <w:p w:rsidR="00000000" w:rsidRDefault="002E44E0">
          <w:pPr>
            <w:pStyle w:val="24A2DF9EA67640C2ADF7EF31814F7AD3"/>
          </w:pPr>
          <w:r>
            <w:t>Appendices</w:t>
          </w:r>
        </w:p>
      </w:docPartBody>
    </w:docPart>
    <w:docPart>
      <w:docPartPr>
        <w:name w:val="24EF14711A1F4741994676C973D97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91B38-172E-452A-A192-6DF96484D7EF}"/>
      </w:docPartPr>
      <w:docPartBody>
        <w:p w:rsidR="000E617B" w:rsidRDefault="002E44E0">
          <w:r>
            <w:t>Includes supplementary material not appropriate in the body of the report</w:t>
          </w:r>
        </w:p>
        <w:p w:rsidR="00000000" w:rsidRDefault="002E44E0">
          <w:pPr>
            <w:pStyle w:val="24EF14711A1F4741994676C973D979DF"/>
          </w:pPr>
          <w:r>
            <w:t>The Appendices section begins a new page.</w:t>
          </w:r>
        </w:p>
      </w:docPartBody>
    </w:docPart>
    <w:docPart>
      <w:docPartPr>
        <w:name w:val="48CCA528E798460CA6CBBE2210613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0EECB-8DD5-408E-9841-5AF778462F44}"/>
      </w:docPartPr>
      <w:docPartBody>
        <w:p w:rsidR="00000000" w:rsidRDefault="002E44E0">
          <w:pPr>
            <w:pStyle w:val="48CCA528E798460CA6CBBE2210613B07"/>
          </w:pPr>
          <w:r>
            <w:t>References</w:t>
          </w:r>
        </w:p>
      </w:docPartBody>
    </w:docPart>
    <w:docPart>
      <w:docPartPr>
        <w:name w:val="1796960575124CB2B9111793E8450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6F067-13F0-496E-A227-17917A10D4E4}"/>
      </w:docPartPr>
      <w:docPartBody>
        <w:p w:rsidR="000E617B" w:rsidRDefault="002E44E0">
          <w:r>
            <w:t xml:space="preserve">In the research report, all references to previous research </w:t>
          </w:r>
          <w:r>
            <w:t>or ideas will be accompanied by a reference citation of the original author.</w:t>
          </w:r>
        </w:p>
        <w:p w:rsidR="000E617B" w:rsidRDefault="002E44E0">
          <w:r>
            <w:t>The References section begins a new page.</w:t>
          </w:r>
        </w:p>
        <w:p w:rsidR="000E617B" w:rsidRDefault="002E44E0">
          <w:r>
            <w:t>The following are examples of appropriate layout for references:</w:t>
          </w:r>
        </w:p>
        <w:p w:rsidR="000E617B" w:rsidRDefault="002E44E0">
          <w:r>
            <w:t>[Author Last Name, First Name]. [Year]. [</w:t>
          </w:r>
          <w:r>
            <w:rPr>
              <w:u w:val="single"/>
            </w:rPr>
            <w:t>Book Title</w:t>
          </w:r>
          <w:r>
            <w:t>]. [Publisher].</w:t>
          </w:r>
        </w:p>
        <w:p w:rsidR="00000000" w:rsidRDefault="002E44E0">
          <w:pPr>
            <w:pStyle w:val="1796960575124CB2B9111793E84505C0"/>
          </w:pPr>
          <w:r>
            <w:t>[Auth</w:t>
          </w:r>
          <w:r>
            <w:t>or Last Name, First Name]. [Year]. "[Article Title]." [</w:t>
          </w:r>
          <w:r>
            <w:rPr>
              <w:i/>
              <w:iCs/>
            </w:rPr>
            <w:t>Periodical Name</w:t>
          </w:r>
          <w:r>
            <w:t>] [Volume]([Number]): [Pages].</w:t>
          </w:r>
        </w:p>
      </w:docPartBody>
    </w:docPart>
    <w:docPart>
      <w:docPartPr>
        <w:name w:val="C6543F2A0DF946F98DEA3733B0696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28A26-3092-4CAD-8837-AC617C3B691E}"/>
      </w:docPartPr>
      <w:docPartBody>
        <w:p w:rsidR="00000000" w:rsidRDefault="002E44E0">
          <w:pPr>
            <w:pStyle w:val="C6543F2A0DF946F98DEA3733B069693C"/>
          </w:pPr>
          <w:r>
            <w:t>The entries have these elements: author(s); year of publication; title; and source (publisher for books, and title of journal for reports or article</w:t>
          </w:r>
          <w:r>
            <w:t xml:space="preserve">s). Book titles are underlined; titles of articles are in quotation marks; journal titles are italicized. The journal title is followed by the volume number, then the number within the volume (or the month or season, depending upon the journal's style) in </w:t>
          </w:r>
          <w:r>
            <w:t>parentheses, and then the page numbers.</w:t>
          </w:r>
        </w:p>
      </w:docPartBody>
    </w:docPart>
    <w:docPart>
      <w:docPartPr>
        <w:name w:val="0F29100870C648F5B504F005DC25D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F75E2-A59C-4A40-BE02-27A1BB5CC65F}"/>
      </w:docPartPr>
      <w:docPartBody>
        <w:p w:rsidR="00000000" w:rsidRDefault="002E44E0">
          <w:pPr>
            <w:pStyle w:val="0F29100870C648F5B504F005DC25DB4C"/>
          </w:pPr>
          <w:r>
            <w:t>Citing Internet Sources</w:t>
          </w:r>
        </w:p>
      </w:docPartBody>
    </w:docPart>
    <w:docPart>
      <w:docPartPr>
        <w:name w:val="E38187239DC7442E897E6699BFD13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663EB-9385-4108-AD65-C6D9FC804E48}"/>
      </w:docPartPr>
      <w:docPartBody>
        <w:p w:rsidR="00000000" w:rsidRDefault="002E44E0">
          <w:pPr>
            <w:pStyle w:val="E38187239DC7442E897E6699BFD13768"/>
          </w:pPr>
          <w:r>
            <w:t>There differing styles and no standard for citing Internet sources. Check with your instructor about whether your institution has a preferred style. In the</w:t>
          </w:r>
          <w:r>
            <w:t xml:space="preserve"> absence of one, use the following style, which is adapted from the periodical reference mentioned earlier:</w:t>
          </w:r>
        </w:p>
      </w:docPartBody>
    </w:docPart>
    <w:docPart>
      <w:docPartPr>
        <w:name w:val="81108B36C9F64B02AE491EFA6BB1A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F1131-EE82-4B47-BF53-57A71B63965A}"/>
      </w:docPartPr>
      <w:docPartBody>
        <w:p w:rsidR="00000000" w:rsidRDefault="002E44E0">
          <w:pPr>
            <w:pStyle w:val="81108B36C9F64B02AE491EFA6BB1AE48"/>
          </w:pPr>
          <w:r>
            <w:t>[Author Last Name, First Name]. [Year]. [Web Page Title]. [Website title or owner]. [Website URL] (accessed [Date acce</w:t>
          </w:r>
          <w:r>
            <w:t>ssed]).</w:t>
          </w:r>
        </w:p>
      </w:docPartBody>
    </w:docPart>
    <w:docPart>
      <w:docPartPr>
        <w:name w:val="413A12542E494579969200A054E71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AF1C8-D513-4061-BB73-BD505A2457E3}"/>
      </w:docPartPr>
      <w:docPartBody>
        <w:p w:rsidR="00000000" w:rsidRDefault="002E44E0">
          <w:pPr>
            <w:pStyle w:val="413A12542E494579969200A054E71916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C591153B0CD64E0CABFFC14E8E2AA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8AB23-E5C7-4D24-8698-E0672D355FB5}"/>
      </w:docPartPr>
      <w:docPartBody>
        <w:p w:rsidR="00000000" w:rsidRDefault="002E44E0">
          <w:pPr>
            <w:pStyle w:val="C591153B0CD64E0CABFFC14E8E2AAF33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E0"/>
    <w:rsid w:val="002E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F199167512412D9823C2DE8EC13E58">
    <w:name w:val="3DF199167512412D9823C2DE8EC13E58"/>
  </w:style>
  <w:style w:type="paragraph" w:customStyle="1" w:styleId="3A409DEDD9DF4915928AB29C1023B31C">
    <w:name w:val="3A409DEDD9DF4915928AB29C1023B31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79A96F82FBD4060BDADDA80F5883B42">
    <w:name w:val="179A96F82FBD4060BDADDA80F5883B42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customStyle="1" w:styleId="07AC6256A77B4872816C2CA4548A7AE7">
    <w:name w:val="07AC6256A77B4872816C2CA4548A7AE7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1E2D2299F6A9472AB0E2FA27880DEDF4">
    <w:name w:val="1E2D2299F6A9472AB0E2FA27880DEDF4"/>
  </w:style>
  <w:style w:type="paragraph" w:customStyle="1" w:styleId="3A6185356FD2453DA531256EA1D6D168">
    <w:name w:val="3A6185356FD2453DA531256EA1D6D168"/>
  </w:style>
  <w:style w:type="paragraph" w:customStyle="1" w:styleId="ABD73CEAC2A8489C8A92BA2369C6DA96">
    <w:name w:val="ABD73CEAC2A8489C8A92BA2369C6DA96"/>
  </w:style>
  <w:style w:type="paragraph" w:customStyle="1" w:styleId="42C69D9848334EB885A6C138C2798AB7">
    <w:name w:val="42C69D9848334EB885A6C138C2798AB7"/>
  </w:style>
  <w:style w:type="paragraph" w:customStyle="1" w:styleId="0928A72C880A4A36A0E14B7D1F53D286">
    <w:name w:val="0928A72C880A4A36A0E14B7D1F53D286"/>
  </w:style>
  <w:style w:type="paragraph" w:customStyle="1" w:styleId="48496FDB74C5480EAA264641FB7157C8">
    <w:name w:val="48496FDB74C5480EAA264641FB7157C8"/>
  </w:style>
  <w:style w:type="paragraph" w:customStyle="1" w:styleId="A3007B3570914C489D3745261A641987">
    <w:name w:val="A3007B3570914C489D3745261A641987"/>
  </w:style>
  <w:style w:type="paragraph" w:customStyle="1" w:styleId="37D30B0638ED48EABBC4DDFB2AD4D47B">
    <w:name w:val="37D30B0638ED48EABBC4DDFB2AD4D47B"/>
  </w:style>
  <w:style w:type="paragraph" w:customStyle="1" w:styleId="42E9C81809724030BC7EB1A756D35CE5">
    <w:name w:val="42E9C81809724030BC7EB1A756D35CE5"/>
  </w:style>
  <w:style w:type="paragraph" w:customStyle="1" w:styleId="3A5A5E39872F4CF0B1A7F2FD38D394D8">
    <w:name w:val="3A5A5E39872F4CF0B1A7F2FD38D394D8"/>
  </w:style>
  <w:style w:type="paragraph" w:customStyle="1" w:styleId="C1584D8CFCC5410ABF426775C67F552D">
    <w:name w:val="C1584D8CFCC5410ABF426775C67F552D"/>
  </w:style>
  <w:style w:type="paragraph" w:customStyle="1" w:styleId="D2C9B805A922404D93811D2F495AD563">
    <w:name w:val="D2C9B805A922404D93811D2F495AD563"/>
  </w:style>
  <w:style w:type="paragraph" w:customStyle="1" w:styleId="8F3F42F06E52497F9503F7549B760630">
    <w:name w:val="8F3F42F06E52497F9503F7549B760630"/>
  </w:style>
  <w:style w:type="paragraph" w:customStyle="1" w:styleId="C72BF1E2E6EF4DC79AC459A0CFA2F115">
    <w:name w:val="C72BF1E2E6EF4DC79AC459A0CFA2F115"/>
  </w:style>
  <w:style w:type="paragraph" w:customStyle="1" w:styleId="24A2DF9EA67640C2ADF7EF31814F7AD3">
    <w:name w:val="24A2DF9EA67640C2ADF7EF31814F7AD3"/>
  </w:style>
  <w:style w:type="paragraph" w:customStyle="1" w:styleId="24EF14711A1F4741994676C973D979DF">
    <w:name w:val="24EF14711A1F4741994676C973D979DF"/>
  </w:style>
  <w:style w:type="paragraph" w:customStyle="1" w:styleId="48CCA528E798460CA6CBBE2210613B07">
    <w:name w:val="48CCA528E798460CA6CBBE2210613B07"/>
  </w:style>
  <w:style w:type="paragraph" w:customStyle="1" w:styleId="1796960575124CB2B9111793E84505C0">
    <w:name w:val="1796960575124CB2B9111793E84505C0"/>
  </w:style>
  <w:style w:type="paragraph" w:customStyle="1" w:styleId="C6543F2A0DF946F98DEA3733B069693C">
    <w:name w:val="C6543F2A0DF946F98DEA3733B069693C"/>
  </w:style>
  <w:style w:type="paragraph" w:customStyle="1" w:styleId="0F29100870C648F5B504F005DC25DB4C">
    <w:name w:val="0F29100870C648F5B504F005DC25DB4C"/>
  </w:style>
  <w:style w:type="paragraph" w:customStyle="1" w:styleId="E38187239DC7442E897E6699BFD13768">
    <w:name w:val="E38187239DC7442E897E6699BFD13768"/>
  </w:style>
  <w:style w:type="paragraph" w:customStyle="1" w:styleId="81108B36C9F64B02AE491EFA6BB1AE48">
    <w:name w:val="81108B36C9F64B02AE491EFA6BB1AE48"/>
  </w:style>
  <w:style w:type="paragraph" w:customStyle="1" w:styleId="413A12542E494579969200A054E71916">
    <w:name w:val="413A12542E494579969200A054E71916"/>
  </w:style>
  <w:style w:type="paragraph" w:customStyle="1" w:styleId="C591153B0CD64E0CABFFC14E8E2AAF33">
    <w:name w:val="C591153B0CD64E0CABFFC14E8E2AAF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paper.dotx</Template>
  <TotalTime>2</TotalTime>
  <Pages>6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HW#7: SCHEME</dc:title>
  <dc:creator>MYAT MIN MAUNG</dc:creator>
  <cp:keywords/>
  <cp:lastModifiedBy>MyatMin Maung</cp:lastModifiedBy>
  <cp:revision>1</cp:revision>
  <dcterms:created xsi:type="dcterms:W3CDTF">2016-11-27T00:27:00Z</dcterms:created>
  <dcterms:modified xsi:type="dcterms:W3CDTF">2016-11-27T00:29:00Z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