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873A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D2411D0D71C54850BA2EF63EBA765D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73A77" w:rsidRDefault="00C613B7" w:rsidP="00C613B7">
                <w:pPr>
                  <w:pStyle w:val="Title"/>
                </w:pPr>
                <w:r>
                  <w:t>HW#8: RUBY</w:t>
                </w:r>
              </w:p>
            </w:sdtContent>
          </w:sdt>
        </w:tc>
      </w:tr>
      <w:tr w:rsidR="00873A77">
        <w:trPr>
          <w:trHeight w:val="6705"/>
        </w:trPr>
        <w:tc>
          <w:tcPr>
            <w:tcW w:w="9350" w:type="dxa"/>
            <w:vAlign w:val="bottom"/>
          </w:tcPr>
          <w:p w:rsidR="00873A77" w:rsidRDefault="000B4EE7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2B4099A4088F49D58EEED305954DE2C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613B7">
                  <w:t>MYAT MIN MAUNG</w:t>
                </w:r>
              </w:sdtContent>
            </w:sdt>
          </w:p>
          <w:p w:rsidR="00873A77" w:rsidRDefault="00C613B7">
            <w:pPr>
              <w:pStyle w:val="Heading3"/>
            </w:pPr>
            <w:r>
              <w:t>CSC 600</w:t>
            </w:r>
          </w:p>
          <w:p w:rsidR="00873A77" w:rsidRDefault="000B4EE7" w:rsidP="00C613B7">
            <w:pPr>
              <w:pStyle w:val="Heading3"/>
            </w:pPr>
            <w:sdt>
              <w:sdtPr>
                <w:id w:val="1657335012"/>
                <w:placeholder>
                  <w:docPart w:val="E98F90F20B0F4E1CA5E845D5ADE6EBD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613B7">
                  <w:t>DEC_12_2016</w:t>
                </w:r>
              </w:sdtContent>
            </w:sdt>
          </w:p>
        </w:tc>
      </w:tr>
    </w:tbl>
    <w:p w:rsidR="00873A77" w:rsidRDefault="00873A77"/>
    <w:p w:rsidR="00873A77" w:rsidRDefault="00873A77">
      <w:pPr>
        <w:sectPr w:rsidR="00873A77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873A77" w:rsidRDefault="00873A77" w:rsidP="00C613B7">
      <w:pPr>
        <w:pStyle w:val="Heading1"/>
      </w:pPr>
    </w:p>
    <w:sectPr w:rsidR="00873A7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E7" w:rsidRDefault="000B4EE7">
      <w:pPr>
        <w:spacing w:after="0" w:line="240" w:lineRule="auto"/>
      </w:pPr>
      <w:r>
        <w:separator/>
      </w:r>
    </w:p>
  </w:endnote>
  <w:endnote w:type="continuationSeparator" w:id="0">
    <w:p w:rsidR="000B4EE7" w:rsidRDefault="000B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77" w:rsidRDefault="000B4EE7">
    <w:pPr>
      <w:pStyle w:val="Footer"/>
    </w:pPr>
    <w:sdt>
      <w:sdtPr>
        <w:id w:val="2139765491"/>
        <w:placeholder>
          <w:docPart w:val="619B4EF898C24AE6923BB2768C0509E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619B4EF898C24AE6923BB2768C0509E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619B4EF898C24AE6923BB2768C0509E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873A77">
      <w:tc>
        <w:tcPr>
          <w:tcW w:w="4675" w:type="dxa"/>
        </w:tcPr>
        <w:p w:rsidR="00873A77" w:rsidRDefault="000B4EE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9E493DF61E1645549D515D766FD1D8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613B7">
                <w:t>HW#8: RUBY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401A3CAAF3E0416CA642CD6BD3FFF66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C613B7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MYAT MIN MAUNG</w:t>
              </w:r>
            </w:sdtContent>
          </w:sdt>
        </w:p>
      </w:tc>
      <w:tc>
        <w:tcPr>
          <w:tcW w:w="4675" w:type="dxa"/>
        </w:tcPr>
        <w:p w:rsidR="00873A77" w:rsidRDefault="000B4EE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C613B7"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C613B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73A77" w:rsidRDefault="00873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77" w:rsidRDefault="000B4EE7">
    <w:pPr>
      <w:pStyle w:val="Footer"/>
    </w:pPr>
    <w:sdt>
      <w:sdtPr>
        <w:alias w:val="Title"/>
        <w:tag w:val=""/>
        <w:id w:val="1325624233"/>
        <w:placeholder>
          <w:docPart w:val="9E493DF61E1645549D515D766FD1D8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13B7">
          <w:t>HW#8: RUBY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401A3CAAF3E0416CA642CD6BD3FFF6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C613B7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MYAT MIN MAUNG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C613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E7" w:rsidRDefault="000B4EE7">
      <w:pPr>
        <w:spacing w:after="0" w:line="240" w:lineRule="auto"/>
      </w:pPr>
      <w:r>
        <w:separator/>
      </w:r>
    </w:p>
  </w:footnote>
  <w:footnote w:type="continuationSeparator" w:id="0">
    <w:p w:rsidR="000B4EE7" w:rsidRDefault="000B4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B7"/>
    <w:rsid w:val="000B4EE7"/>
    <w:rsid w:val="00873A77"/>
    <w:rsid w:val="00C6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B826A1"/>
  <w15:chartTrackingRefBased/>
  <w15:docId w15:val="{05C51121-3A32-4075-AF6B-AF49EF21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t%20Min%20Maung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411D0D71C54850BA2EF63EBA765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97DD-14A0-4612-9DD0-FCF7ADBDD50B}"/>
      </w:docPartPr>
      <w:docPartBody>
        <w:p w:rsidR="00000000" w:rsidRDefault="00A54768">
          <w:pPr>
            <w:pStyle w:val="D2411D0D71C54850BA2EF63EBA765D0B"/>
          </w:pPr>
          <w:r>
            <w:t>[Term Paper Title]</w:t>
          </w:r>
        </w:p>
      </w:docPartBody>
    </w:docPart>
    <w:docPart>
      <w:docPartPr>
        <w:name w:val="2B4099A4088F49D58EEED305954D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4212-504C-4A1A-901D-4EC08D88F403}"/>
      </w:docPartPr>
      <w:docPartBody>
        <w:p w:rsidR="00000000" w:rsidRDefault="00A54768">
          <w:pPr>
            <w:pStyle w:val="2B4099A4088F49D58EEED305954DE2C4"/>
          </w:pPr>
          <w:r>
            <w:t>[Your Name]</w:t>
          </w:r>
        </w:p>
      </w:docPartBody>
    </w:docPart>
    <w:docPart>
      <w:docPartPr>
        <w:name w:val="E98F90F20B0F4E1CA5E845D5ADE6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463A5-CEEA-448C-B883-E94506A0FE22}"/>
      </w:docPartPr>
      <w:docPartBody>
        <w:p w:rsidR="00000000" w:rsidRDefault="00A54768">
          <w:pPr>
            <w:pStyle w:val="E98F90F20B0F4E1CA5E845D5ADE6EBD3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619B4EF898C24AE6923BB2768C050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1CB8C-1CF7-411C-976A-DB55D08E5836}"/>
      </w:docPartPr>
      <w:docPartBody>
        <w:p w:rsidR="00000000" w:rsidRDefault="00A54768">
          <w:pPr>
            <w:pStyle w:val="619B4EF898C24AE6923BB2768C0509EB"/>
          </w:pPr>
          <w:r>
            <w:t>Results</w:t>
          </w:r>
        </w:p>
      </w:docPartBody>
    </w:docPart>
    <w:docPart>
      <w:docPartPr>
        <w:name w:val="9E493DF61E1645549D515D766FD1D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D40C6-0754-4215-996D-EC2DBCF72A98}"/>
      </w:docPartPr>
      <w:docPartBody>
        <w:p w:rsidR="00000000" w:rsidRDefault="00A54768">
          <w:pPr>
            <w:pStyle w:val="9E493DF61E1645549D515D766FD1D840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401A3CAAF3E0416CA642CD6BD3FFF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D82E-8477-4684-923F-4BAC23AB7234}"/>
      </w:docPartPr>
      <w:docPartBody>
        <w:p w:rsidR="00000000" w:rsidRDefault="00A54768">
          <w:pPr>
            <w:pStyle w:val="401A3CAAF3E0416CA642CD6BD3FFF66B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68"/>
    <w:rsid w:val="00A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11D0D71C54850BA2EF63EBA765D0B">
    <w:name w:val="D2411D0D71C54850BA2EF63EBA765D0B"/>
  </w:style>
  <w:style w:type="paragraph" w:customStyle="1" w:styleId="2B4099A4088F49D58EEED305954DE2C4">
    <w:name w:val="2B4099A4088F49D58EEED305954DE2C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EF4E08A7784391A10B4723387CBB00">
    <w:name w:val="47EF4E08A7784391A10B4723387CBB0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E98F90F20B0F4E1CA5E845D5ADE6EBD3">
    <w:name w:val="E98F90F20B0F4E1CA5E845D5ADE6EBD3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D474386E0B96473E900A5564E0C68149">
    <w:name w:val="D474386E0B96473E900A5564E0C68149"/>
  </w:style>
  <w:style w:type="paragraph" w:customStyle="1" w:styleId="A47B5DD216594F35B0A70BC7F320C5B0">
    <w:name w:val="A47B5DD216594F35B0A70BC7F320C5B0"/>
  </w:style>
  <w:style w:type="paragraph" w:customStyle="1" w:styleId="0C5C59FC945141B893EBB57A9F373E04">
    <w:name w:val="0C5C59FC945141B893EBB57A9F373E04"/>
  </w:style>
  <w:style w:type="paragraph" w:customStyle="1" w:styleId="3644C9131A9B4D3C98B440381D8FCABD">
    <w:name w:val="3644C9131A9B4D3C98B440381D8FCABD"/>
  </w:style>
  <w:style w:type="paragraph" w:customStyle="1" w:styleId="FD6EA12B788C4E7383AF7F50637F941B">
    <w:name w:val="FD6EA12B788C4E7383AF7F50637F941B"/>
  </w:style>
  <w:style w:type="paragraph" w:customStyle="1" w:styleId="ED29CBB462874799B5B255FCA38BEC7C">
    <w:name w:val="ED29CBB462874799B5B255FCA38BEC7C"/>
  </w:style>
  <w:style w:type="paragraph" w:customStyle="1" w:styleId="DB018194940A4E15BFA01E6AFD0B3CE6">
    <w:name w:val="DB018194940A4E15BFA01E6AFD0B3CE6"/>
  </w:style>
  <w:style w:type="paragraph" w:customStyle="1" w:styleId="9B446266342E44EDABDDF89578E0B82B">
    <w:name w:val="9B446266342E44EDABDDF89578E0B82B"/>
  </w:style>
  <w:style w:type="paragraph" w:customStyle="1" w:styleId="E059456EB79845D0A4E3C33A389D9DD5">
    <w:name w:val="E059456EB79845D0A4E3C33A389D9DD5"/>
  </w:style>
  <w:style w:type="paragraph" w:customStyle="1" w:styleId="FFB329A66A7647BB91506E53C1C3CBC3">
    <w:name w:val="FFB329A66A7647BB91506E53C1C3CBC3"/>
  </w:style>
  <w:style w:type="paragraph" w:customStyle="1" w:styleId="619B4EF898C24AE6923BB2768C0509EB">
    <w:name w:val="619B4EF898C24AE6923BB2768C0509EB"/>
  </w:style>
  <w:style w:type="paragraph" w:customStyle="1" w:styleId="AF73368EF86F4785AD494EB7667AB082">
    <w:name w:val="AF73368EF86F4785AD494EB7667AB082"/>
  </w:style>
  <w:style w:type="paragraph" w:customStyle="1" w:styleId="10EE0B2592B24792A9141EC59421B753">
    <w:name w:val="10EE0B2592B24792A9141EC59421B753"/>
  </w:style>
  <w:style w:type="paragraph" w:customStyle="1" w:styleId="DC99D16EC92E4107B65D5DA73CF1016F">
    <w:name w:val="DC99D16EC92E4107B65D5DA73CF1016F"/>
  </w:style>
  <w:style w:type="paragraph" w:customStyle="1" w:styleId="1CA8B40B0CFB496B90A02237120023B8">
    <w:name w:val="1CA8B40B0CFB496B90A02237120023B8"/>
  </w:style>
  <w:style w:type="paragraph" w:customStyle="1" w:styleId="F883AFAD5E4D4473ADB45389E8FE148C">
    <w:name w:val="F883AFAD5E4D4473ADB45389E8FE148C"/>
  </w:style>
  <w:style w:type="paragraph" w:customStyle="1" w:styleId="8505F9B966114C00843A96D02DC56406">
    <w:name w:val="8505F9B966114C00843A96D02DC56406"/>
  </w:style>
  <w:style w:type="paragraph" w:customStyle="1" w:styleId="E314E9AEF24642699ED86F86C8223E55">
    <w:name w:val="E314E9AEF24642699ED86F86C8223E55"/>
  </w:style>
  <w:style w:type="paragraph" w:customStyle="1" w:styleId="D5430FE04EEA45339F33A12140556132">
    <w:name w:val="D5430FE04EEA45339F33A12140556132"/>
  </w:style>
  <w:style w:type="paragraph" w:customStyle="1" w:styleId="BF8C218998C0496FA3E5704554599A22">
    <w:name w:val="BF8C218998C0496FA3E5704554599A22"/>
  </w:style>
  <w:style w:type="paragraph" w:customStyle="1" w:styleId="9EFDED34E8664DE7AEBC6FD5FDF59547">
    <w:name w:val="9EFDED34E8664DE7AEBC6FD5FDF59547"/>
  </w:style>
  <w:style w:type="paragraph" w:customStyle="1" w:styleId="F7E97855C30044AF9FAE824178B3C8A4">
    <w:name w:val="F7E97855C30044AF9FAE824178B3C8A4"/>
  </w:style>
  <w:style w:type="paragraph" w:customStyle="1" w:styleId="9E493DF61E1645549D515D766FD1D840">
    <w:name w:val="9E493DF61E1645549D515D766FD1D840"/>
  </w:style>
  <w:style w:type="paragraph" w:customStyle="1" w:styleId="401A3CAAF3E0416CA642CD6BD3FFF66B">
    <w:name w:val="401A3CAAF3E0416CA642CD6BD3FFF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HW#8: RUBY</dc:title>
  <dc:creator>MYAT MIN MAUNG</dc:creator>
  <cp:keywords/>
  <cp:lastModifiedBy>MyatMin Maung</cp:lastModifiedBy>
  <cp:revision>1</cp:revision>
  <dcterms:created xsi:type="dcterms:W3CDTF">2016-12-12T02:19:00Z</dcterms:created>
  <dcterms:modified xsi:type="dcterms:W3CDTF">2016-12-12T02:21:00Z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